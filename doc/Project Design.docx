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E9CE4" w14:textId="77777777" w:rsidR="576062CF" w:rsidRPr="00AA5671" w:rsidRDefault="576062CF" w:rsidP="00FD478C">
      <w:pPr>
        <w:rPr>
          <w:rFonts w:ascii="Arial" w:hAnsi="Arial" w:cs="Arial"/>
        </w:rPr>
      </w:pPr>
    </w:p>
    <w:p w14:paraId="14A5AE0C" w14:textId="77777777" w:rsidR="576062CF" w:rsidRPr="00AA5671" w:rsidRDefault="576062CF" w:rsidP="00FD478C">
      <w:pPr>
        <w:rPr>
          <w:rFonts w:ascii="Arial" w:hAnsi="Arial" w:cs="Arial"/>
        </w:rPr>
      </w:pPr>
    </w:p>
    <w:p w14:paraId="3312D1C9" w14:textId="77777777" w:rsidR="576062CF" w:rsidRPr="00AA5671" w:rsidRDefault="576062CF" w:rsidP="00FD478C">
      <w:pPr>
        <w:rPr>
          <w:rFonts w:ascii="Arial" w:hAnsi="Arial" w:cs="Arial"/>
        </w:rPr>
      </w:pPr>
    </w:p>
    <w:p w14:paraId="7406D42C" w14:textId="77777777" w:rsidR="576062CF" w:rsidRPr="00AA5671" w:rsidRDefault="576062CF" w:rsidP="00FD478C">
      <w:pPr>
        <w:rPr>
          <w:rFonts w:ascii="Arial" w:hAnsi="Arial" w:cs="Arial"/>
        </w:rPr>
      </w:pPr>
    </w:p>
    <w:p w14:paraId="4506991D" w14:textId="77777777" w:rsidR="576062CF" w:rsidRPr="00AA5671" w:rsidRDefault="00C4154F" w:rsidP="00FD478C">
      <w:pPr>
        <w:pStyle w:val="Title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881974626"/>
          <w:placeholder>
            <w:docPart w:val="34FD4636A24540FB8191FE06B953EEFB"/>
          </w:placeholder>
          <w:temporary/>
          <w:showingPlcHdr/>
          <w15:appearance w15:val="hidden"/>
        </w:sdtPr>
        <w:sdtEndPr/>
        <w:sdtContent>
          <w:r w:rsidR="00FD478C" w:rsidRPr="00AA5671">
            <w:rPr>
              <w:rFonts w:ascii="Arial" w:hAnsi="Arial" w:cs="Arial"/>
            </w:rPr>
            <w:t>Paper Title: Up to 12 Words or Two Lines</w:t>
          </w:r>
        </w:sdtContent>
      </w:sdt>
      <w:r w:rsidR="576062CF" w:rsidRPr="00AA5671">
        <w:rPr>
          <w:rFonts w:ascii="Arial" w:hAnsi="Arial" w:cs="Arial"/>
        </w:rPr>
        <w:t xml:space="preserve"> </w:t>
      </w:r>
    </w:p>
    <w:p w14:paraId="292CD490" w14:textId="77777777" w:rsidR="576062CF" w:rsidRPr="00AA5671" w:rsidRDefault="00C4154F" w:rsidP="00FD478C">
      <w:pPr>
        <w:pStyle w:val="Subtitle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893570195"/>
          <w:placeholder>
            <w:docPart w:val="780020BD50914E638C6EE507D3BEDF08"/>
          </w:placeholder>
          <w:temporary/>
          <w:showingPlcHdr/>
          <w15:appearance w15:val="hidden"/>
        </w:sdtPr>
        <w:sdtEndPr/>
        <w:sdtContent>
          <w:r w:rsidR="00FD478C" w:rsidRPr="00AA5671">
            <w:rPr>
              <w:rFonts w:ascii="Arial" w:hAnsi="Arial" w:cs="Arial"/>
            </w:rPr>
            <w:t>[Blank line]</w:t>
          </w:r>
        </w:sdtContent>
      </w:sdt>
      <w:r w:rsidR="00FD478C" w:rsidRPr="00AA5671">
        <w:rPr>
          <w:rFonts w:ascii="Arial" w:hAnsi="Arial" w:cs="Arial"/>
        </w:rPr>
        <w:t xml:space="preserve"> </w:t>
      </w:r>
    </w:p>
    <w:p w14:paraId="37E368C9" w14:textId="77777777" w:rsidR="00FD478C" w:rsidRPr="00AA5671" w:rsidRDefault="00C4154F" w:rsidP="00FD478C">
      <w:pPr>
        <w:pStyle w:val="Subtitle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2029052886"/>
          <w:placeholder>
            <w:docPart w:val="FCCAA64572DB4148B2516C76B2BB7482"/>
          </w:placeholder>
          <w:temporary/>
          <w:showingPlcHdr/>
          <w15:appearance w15:val="hidden"/>
        </w:sdtPr>
        <w:sdtEndPr/>
        <w:sdtContent>
          <w:r w:rsidR="00FD478C" w:rsidRPr="00AA5671">
            <w:rPr>
              <w:rFonts w:ascii="Arial" w:hAnsi="Arial" w:cs="Arial"/>
            </w:rPr>
            <w:t>Author First M.</w:t>
          </w:r>
        </w:sdtContent>
      </w:sdt>
      <w:r w:rsidR="00FD478C" w:rsidRPr="00AA5671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683158199"/>
          <w:placeholder>
            <w:docPart w:val="715EC7345CA745D9821E865DABDC55C0"/>
          </w:placeholder>
          <w:temporary/>
          <w:showingPlcHdr/>
          <w15:appearance w15:val="hidden"/>
        </w:sdtPr>
        <w:sdtEndPr/>
        <w:sdtContent>
          <w:r w:rsidR="00FD478C" w:rsidRPr="00AA5671">
            <w:rPr>
              <w:rFonts w:ascii="Arial" w:hAnsi="Arial" w:cs="Arial"/>
            </w:rPr>
            <w:t>Last</w:t>
          </w:r>
        </w:sdtContent>
      </w:sdt>
      <w:r w:rsidR="00FD478C" w:rsidRPr="00AA5671">
        <w:rPr>
          <w:rFonts w:ascii="Arial" w:hAnsi="Arial" w:cs="Arial"/>
        </w:rPr>
        <w:t xml:space="preserve"> </w:t>
      </w:r>
    </w:p>
    <w:p w14:paraId="2A37C402" w14:textId="77777777" w:rsidR="00FD478C" w:rsidRPr="00AA5671" w:rsidRDefault="00C4154F" w:rsidP="00FD478C">
      <w:pPr>
        <w:pStyle w:val="Subtitle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83135923"/>
          <w:placeholder>
            <w:docPart w:val="9C5080642D6A4EB3B51A8B3958058841"/>
          </w:placeholder>
          <w:temporary/>
          <w:showingPlcHdr/>
          <w15:appearance w15:val="hidden"/>
        </w:sdtPr>
        <w:sdtEndPr/>
        <w:sdtContent>
          <w:r w:rsidR="00FD478C" w:rsidRPr="00AA5671">
            <w:rPr>
              <w:rFonts w:ascii="Arial" w:hAnsi="Arial" w:cs="Arial"/>
            </w:rPr>
            <w:t>Institutional Affiliation(s)</w:t>
          </w:r>
        </w:sdtContent>
      </w:sdt>
      <w:r w:rsidR="00FD478C" w:rsidRPr="00AA5671">
        <w:rPr>
          <w:rFonts w:ascii="Arial" w:hAnsi="Arial" w:cs="Arial"/>
        </w:rPr>
        <w:t xml:space="preserve"> </w:t>
      </w:r>
    </w:p>
    <w:p w14:paraId="3867442A" w14:textId="77777777" w:rsidR="00FD478C" w:rsidRPr="00AA5671" w:rsidRDefault="00C4154F" w:rsidP="00FD478C">
      <w:pPr>
        <w:pStyle w:val="Subtitle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269631415"/>
          <w:placeholder>
            <w:docPart w:val="35AEE85B04EB40C0B6B57B4616A35CB8"/>
          </w:placeholder>
          <w:temporary/>
          <w:showingPlcHdr/>
          <w15:appearance w15:val="hidden"/>
        </w:sdtPr>
        <w:sdtEndPr/>
        <w:sdtContent>
          <w:r w:rsidR="00FD478C" w:rsidRPr="00AA5671">
            <w:rPr>
              <w:rFonts w:ascii="Arial" w:hAnsi="Arial" w:cs="Arial"/>
            </w:rPr>
            <w:t>Course Number:</w:t>
          </w:r>
        </w:sdtContent>
      </w:sdt>
      <w:r w:rsidR="00FD478C" w:rsidRPr="00AA5671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2020842745"/>
          <w:placeholder>
            <w:docPart w:val="7DC22001DC5D4CA9B01ADDAB5EA8EBE9"/>
          </w:placeholder>
          <w:temporary/>
          <w:showingPlcHdr/>
          <w15:appearance w15:val="hidden"/>
        </w:sdtPr>
        <w:sdtEndPr/>
        <w:sdtContent>
          <w:r w:rsidR="00FD478C" w:rsidRPr="00AA5671">
            <w:rPr>
              <w:rFonts w:ascii="Arial" w:hAnsi="Arial" w:cs="Arial"/>
            </w:rPr>
            <w:t>Course Name</w:t>
          </w:r>
        </w:sdtContent>
      </w:sdt>
      <w:r w:rsidR="00FD478C" w:rsidRPr="00AA5671">
        <w:rPr>
          <w:rFonts w:ascii="Arial" w:hAnsi="Arial" w:cs="Arial"/>
        </w:rPr>
        <w:t xml:space="preserve"> </w:t>
      </w:r>
    </w:p>
    <w:p w14:paraId="6CAEC503" w14:textId="77777777" w:rsidR="576062CF" w:rsidRPr="00AA5671" w:rsidRDefault="576062CF" w:rsidP="00DF3215">
      <w:pPr>
        <w:rPr>
          <w:rFonts w:ascii="Arial" w:hAnsi="Arial" w:cs="Arial"/>
        </w:rPr>
      </w:pPr>
    </w:p>
    <w:p w14:paraId="07C9086B" w14:textId="77777777" w:rsidR="717E282B" w:rsidRPr="00AA5671" w:rsidRDefault="717E282B" w:rsidP="00DF3215">
      <w:pPr>
        <w:rPr>
          <w:rFonts w:ascii="Arial" w:hAnsi="Arial" w:cs="Arial"/>
        </w:rPr>
      </w:pPr>
    </w:p>
    <w:p w14:paraId="46549BF4" w14:textId="77777777" w:rsidR="717E282B" w:rsidRPr="00AA5671" w:rsidRDefault="717E282B" w:rsidP="00DF3215">
      <w:pPr>
        <w:rPr>
          <w:rFonts w:ascii="Arial" w:hAnsi="Arial" w:cs="Arial"/>
        </w:rPr>
      </w:pPr>
    </w:p>
    <w:p w14:paraId="36EFCA7D" w14:textId="77777777" w:rsidR="717E282B" w:rsidRPr="00AA5671" w:rsidRDefault="717E282B" w:rsidP="00DF3215">
      <w:pPr>
        <w:rPr>
          <w:rFonts w:ascii="Arial" w:hAnsi="Arial" w:cs="Arial"/>
        </w:rPr>
      </w:pPr>
    </w:p>
    <w:p w14:paraId="2837F800" w14:textId="77777777" w:rsidR="717E282B" w:rsidRPr="00AA5671" w:rsidRDefault="717E282B" w:rsidP="00DF3215">
      <w:pPr>
        <w:rPr>
          <w:rFonts w:ascii="Arial" w:hAnsi="Arial" w:cs="Arial"/>
        </w:rPr>
      </w:pPr>
    </w:p>
    <w:p w14:paraId="0631E2A2" w14:textId="77777777" w:rsidR="709762D6" w:rsidRPr="00AA5671" w:rsidRDefault="709762D6" w:rsidP="00DF3215">
      <w:pPr>
        <w:rPr>
          <w:rFonts w:ascii="Arial" w:hAnsi="Arial" w:cs="Arial"/>
        </w:rPr>
      </w:pPr>
    </w:p>
    <w:p w14:paraId="42D01108" w14:textId="77777777" w:rsidR="709762D6" w:rsidRPr="00AA5671" w:rsidRDefault="709762D6" w:rsidP="00DF3215">
      <w:pPr>
        <w:rPr>
          <w:rFonts w:ascii="Arial" w:hAnsi="Arial" w:cs="Arial"/>
        </w:rPr>
      </w:pPr>
    </w:p>
    <w:p w14:paraId="432A31E1" w14:textId="77777777" w:rsidR="717E282B" w:rsidRPr="00AA5671" w:rsidRDefault="717E282B" w:rsidP="00DF3215">
      <w:pPr>
        <w:rPr>
          <w:rFonts w:ascii="Arial" w:hAnsi="Arial" w:cs="Arial"/>
        </w:rPr>
      </w:pPr>
    </w:p>
    <w:p w14:paraId="44C853A3" w14:textId="77777777" w:rsidR="5643BF48" w:rsidRPr="00AA5671" w:rsidRDefault="5643BF48" w:rsidP="00DF3215">
      <w:pPr>
        <w:rPr>
          <w:rFonts w:ascii="Arial" w:hAnsi="Arial" w:cs="Arial"/>
        </w:rPr>
      </w:pPr>
    </w:p>
    <w:p w14:paraId="543D7851" w14:textId="77777777" w:rsidR="733B038C" w:rsidRPr="00AA5671" w:rsidRDefault="733B038C" w:rsidP="00DF3215">
      <w:pPr>
        <w:rPr>
          <w:rFonts w:ascii="Arial" w:hAnsi="Arial" w:cs="Arial"/>
        </w:rPr>
      </w:pPr>
    </w:p>
    <w:p w14:paraId="553DAF0A" w14:textId="77777777" w:rsidR="717E282B" w:rsidRPr="00AA5671" w:rsidRDefault="717E282B" w:rsidP="00DF3215">
      <w:pPr>
        <w:rPr>
          <w:rFonts w:ascii="Arial" w:hAnsi="Arial" w:cs="Arial"/>
        </w:rPr>
      </w:pPr>
    </w:p>
    <w:p w14:paraId="3A70F6E3" w14:textId="77777777" w:rsidR="576062CF" w:rsidRPr="00AA5671" w:rsidRDefault="00C4154F" w:rsidP="00FD478C">
      <w:pPr>
        <w:pStyle w:val="SectionTitle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961846934"/>
          <w:placeholder>
            <w:docPart w:val="7207407D50D64D5680CF79214602E647"/>
          </w:placeholder>
          <w:temporary/>
          <w:showingPlcHdr/>
          <w15:appearance w15:val="hidden"/>
        </w:sdtPr>
        <w:sdtEndPr/>
        <w:sdtContent>
          <w:r w:rsidR="00FD478C" w:rsidRPr="00AA5671">
            <w:rPr>
              <w:rFonts w:ascii="Arial" w:hAnsi="Arial" w:cs="Arial"/>
            </w:rPr>
            <w:t>Author Note</w:t>
          </w:r>
        </w:sdtContent>
      </w:sdt>
      <w:r w:rsidR="00FD478C" w:rsidRPr="00AA5671">
        <w:rPr>
          <w:rFonts w:ascii="Arial" w:hAnsi="Arial" w:cs="Arial"/>
        </w:rPr>
        <w:t xml:space="preserve"> </w:t>
      </w:r>
    </w:p>
    <w:p w14:paraId="1B1DED5D" w14:textId="0E647C85" w:rsidR="00AA5671" w:rsidRDefault="00C4154F" w:rsidP="00AA5671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909196015"/>
          <w:placeholder>
            <w:docPart w:val="6522ED42533645CE8322856F510C82C5"/>
          </w:placeholder>
          <w:temporary/>
          <w:showingPlcHdr/>
          <w15:appearance w15:val="hidden"/>
        </w:sdtPr>
        <w:sdtEndPr/>
        <w:sdtContent>
          <w:r w:rsidR="00FD478C" w:rsidRPr="00AA5671">
            <w:rPr>
              <w:rFonts w:ascii="Arial" w:hAnsi="Arial" w:cs="Arial"/>
            </w:rPr>
            <w:t>Include any grant/funding information and a complete correspondence address.</w:t>
          </w:r>
        </w:sdtContent>
      </w:sdt>
    </w:p>
    <w:p w14:paraId="4009AA59" w14:textId="77777777" w:rsidR="00AA5671" w:rsidRDefault="00AA5671">
      <w:pPr>
        <w:spacing w:after="160" w:line="259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B398C32" w14:textId="77777777" w:rsidR="001A02E6" w:rsidRDefault="00AA5671" w:rsidP="001A02E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Title (Anchor Pane)</w:t>
      </w:r>
    </w:p>
    <w:p w14:paraId="59B3CAF5" w14:textId="77777777" w:rsidR="001A02E6" w:rsidRDefault="001A02E6" w:rsidP="001A02E6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Username/password (text fields)</w:t>
      </w:r>
    </w:p>
    <w:p w14:paraId="617E044D" w14:textId="77777777" w:rsidR="001A02E6" w:rsidRDefault="001A02E6" w:rsidP="001A02E6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Login (button)</w:t>
      </w:r>
    </w:p>
    <w:p w14:paraId="3A77DC02" w14:textId="77777777" w:rsidR="001A02E6" w:rsidRDefault="001A02E6" w:rsidP="001A02E6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1A02E6">
        <w:rPr>
          <w:rFonts w:ascii="Arial" w:hAnsi="Arial" w:cs="Arial"/>
        </w:rPr>
        <w:t>Exit (button)</w:t>
      </w:r>
    </w:p>
    <w:p w14:paraId="335186F9" w14:textId="77777777" w:rsidR="001A02E6" w:rsidRDefault="001A02E6" w:rsidP="001A02E6">
      <w:pPr>
        <w:pStyle w:val="ListParagraph"/>
        <w:ind w:firstLine="0"/>
        <w:rPr>
          <w:rFonts w:ascii="Arial" w:hAnsi="Arial" w:cs="Arial"/>
        </w:rPr>
      </w:pPr>
    </w:p>
    <w:p w14:paraId="17438466" w14:textId="77777777" w:rsidR="001A02E6" w:rsidRDefault="001A02E6" w:rsidP="001A02E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1A02E6">
        <w:rPr>
          <w:rFonts w:ascii="Arial" w:hAnsi="Arial" w:cs="Arial"/>
        </w:rPr>
        <w:t>Item profile (dialog -&gt; Anchor pane)</w:t>
      </w:r>
    </w:p>
    <w:p w14:paraId="16A0FF40" w14:textId="77777777" w:rsidR="001A02E6" w:rsidRDefault="001A02E6" w:rsidP="001A02E6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1A02E6">
        <w:rPr>
          <w:rFonts w:ascii="Arial" w:hAnsi="Arial" w:cs="Arial"/>
        </w:rPr>
        <w:t>Details (fields)</w:t>
      </w:r>
    </w:p>
    <w:p w14:paraId="6B2A9CD0" w14:textId="77777777" w:rsidR="001A02E6" w:rsidRDefault="001A02E6" w:rsidP="001A02E6">
      <w:pPr>
        <w:pStyle w:val="ListParagraph"/>
        <w:numPr>
          <w:ilvl w:val="2"/>
          <w:numId w:val="6"/>
        </w:numPr>
        <w:rPr>
          <w:rFonts w:ascii="Arial" w:hAnsi="Arial" w:cs="Arial"/>
        </w:rPr>
      </w:pPr>
      <w:r w:rsidRPr="001A02E6">
        <w:rPr>
          <w:rFonts w:ascii="Arial" w:hAnsi="Arial" w:cs="Arial"/>
        </w:rPr>
        <w:t>ID</w:t>
      </w:r>
    </w:p>
    <w:p w14:paraId="19DD6D6A" w14:textId="77777777" w:rsidR="001A02E6" w:rsidRDefault="001A02E6" w:rsidP="001A02E6">
      <w:pPr>
        <w:pStyle w:val="ListParagraph"/>
        <w:numPr>
          <w:ilvl w:val="2"/>
          <w:numId w:val="6"/>
        </w:numPr>
        <w:rPr>
          <w:rFonts w:ascii="Arial" w:hAnsi="Arial" w:cs="Arial"/>
        </w:rPr>
      </w:pPr>
      <w:r w:rsidRPr="001A02E6">
        <w:rPr>
          <w:rFonts w:ascii="Arial" w:hAnsi="Arial" w:cs="Arial"/>
        </w:rPr>
        <w:t>Name</w:t>
      </w:r>
    </w:p>
    <w:p w14:paraId="2475EF8A" w14:textId="77777777" w:rsidR="001A02E6" w:rsidRDefault="001A02E6" w:rsidP="001A02E6">
      <w:pPr>
        <w:pStyle w:val="ListParagraph"/>
        <w:numPr>
          <w:ilvl w:val="2"/>
          <w:numId w:val="6"/>
        </w:numPr>
        <w:rPr>
          <w:rFonts w:ascii="Arial" w:hAnsi="Arial" w:cs="Arial"/>
        </w:rPr>
      </w:pPr>
      <w:r w:rsidRPr="001A02E6">
        <w:rPr>
          <w:rFonts w:ascii="Arial" w:hAnsi="Arial" w:cs="Arial"/>
        </w:rPr>
        <w:t>Type</w:t>
      </w:r>
    </w:p>
    <w:p w14:paraId="6A02F531" w14:textId="77777777" w:rsidR="001A02E6" w:rsidRDefault="001A02E6" w:rsidP="001A02E6">
      <w:pPr>
        <w:pStyle w:val="ListParagraph"/>
        <w:numPr>
          <w:ilvl w:val="2"/>
          <w:numId w:val="6"/>
        </w:numPr>
        <w:rPr>
          <w:rFonts w:ascii="Arial" w:hAnsi="Arial" w:cs="Arial"/>
        </w:rPr>
      </w:pPr>
      <w:r w:rsidRPr="001A02E6">
        <w:rPr>
          <w:rFonts w:ascii="Arial" w:hAnsi="Arial" w:cs="Arial"/>
        </w:rPr>
        <w:t>Stock</w:t>
      </w:r>
    </w:p>
    <w:p w14:paraId="3ABCC4B2" w14:textId="77777777" w:rsidR="001A02E6" w:rsidRDefault="001A02E6" w:rsidP="00FB44B4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Button bar</w:t>
      </w:r>
    </w:p>
    <w:p w14:paraId="28006E4E" w14:textId="77777777" w:rsidR="00656101" w:rsidRDefault="001A02E6" w:rsidP="001A02E6">
      <w:pPr>
        <w:pStyle w:val="ListParagraph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Update</w:t>
      </w:r>
    </w:p>
    <w:p w14:paraId="5B9D03A9" w14:textId="45EC5D79" w:rsidR="00FB44B4" w:rsidRDefault="00656101" w:rsidP="00656101">
      <w:pPr>
        <w:pStyle w:val="ListParagraph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Delete</w:t>
      </w:r>
      <w:r w:rsidR="00421ED0">
        <w:rPr>
          <w:rFonts w:ascii="Arial" w:hAnsi="Arial" w:cs="Arial"/>
        </w:rPr>
        <w:br/>
      </w:r>
    </w:p>
    <w:p w14:paraId="074121BA" w14:textId="2889B4DD" w:rsidR="00BF568E" w:rsidRDefault="00421ED0" w:rsidP="00BF568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User view (Abstract, Anchor pane, Tabs view)</w:t>
      </w:r>
    </w:p>
    <w:p w14:paraId="0581ABE1" w14:textId="77777777" w:rsidR="00421ED0" w:rsidRDefault="00421ED0" w:rsidP="00421ED0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Profile (Anchor pane, tab, same as above)</w:t>
      </w:r>
      <w:r w:rsidRPr="00736A67">
        <w:rPr>
          <w:rFonts w:ascii="Arial" w:hAnsi="Arial" w:cs="Arial"/>
        </w:rPr>
        <w:t xml:space="preserve"> profile (dialog -&gt; Anchor pane)</w:t>
      </w:r>
    </w:p>
    <w:p w14:paraId="5AAB8977" w14:textId="64D0CC4F" w:rsidR="00421ED0" w:rsidRDefault="00421ED0" w:rsidP="00421ED0">
      <w:pPr>
        <w:pStyle w:val="ListParagraph"/>
        <w:numPr>
          <w:ilvl w:val="2"/>
          <w:numId w:val="6"/>
        </w:numPr>
        <w:rPr>
          <w:rFonts w:ascii="Arial" w:hAnsi="Arial" w:cs="Arial"/>
        </w:rPr>
      </w:pPr>
      <w:r w:rsidRPr="00EC5C49">
        <w:rPr>
          <w:rFonts w:ascii="Arial" w:hAnsi="Arial" w:cs="Arial"/>
        </w:rPr>
        <w:t>Details (fields)</w:t>
      </w:r>
    </w:p>
    <w:p w14:paraId="01C572F3" w14:textId="77777777" w:rsidR="00421ED0" w:rsidRDefault="00421ED0" w:rsidP="00421ED0">
      <w:pPr>
        <w:pStyle w:val="ListParagraph"/>
        <w:numPr>
          <w:ilvl w:val="3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ID</w:t>
      </w:r>
    </w:p>
    <w:p w14:paraId="0ED78A27" w14:textId="77777777" w:rsidR="00421ED0" w:rsidRDefault="00421ED0" w:rsidP="00421ED0">
      <w:pPr>
        <w:pStyle w:val="ListParagraph"/>
        <w:numPr>
          <w:ilvl w:val="3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Name</w:t>
      </w:r>
    </w:p>
    <w:p w14:paraId="7DDBC4A5" w14:textId="77777777" w:rsidR="00421ED0" w:rsidRDefault="00421ED0" w:rsidP="00421ED0">
      <w:pPr>
        <w:pStyle w:val="ListParagraph"/>
        <w:numPr>
          <w:ilvl w:val="3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Username</w:t>
      </w:r>
    </w:p>
    <w:p w14:paraId="7313F3E9" w14:textId="77777777" w:rsidR="00421ED0" w:rsidRDefault="00421ED0" w:rsidP="00421ED0">
      <w:pPr>
        <w:pStyle w:val="ListParagraph"/>
        <w:numPr>
          <w:ilvl w:val="3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Password</w:t>
      </w:r>
    </w:p>
    <w:p w14:paraId="5F812927" w14:textId="0B4EB030" w:rsidR="00421ED0" w:rsidRDefault="00421ED0" w:rsidP="00421ED0">
      <w:pPr>
        <w:pStyle w:val="ListParagraph"/>
        <w:numPr>
          <w:ilvl w:val="3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Status</w:t>
      </w:r>
    </w:p>
    <w:p w14:paraId="7914B294" w14:textId="77777777" w:rsidR="00421ED0" w:rsidRDefault="00421ED0" w:rsidP="00421ED0">
      <w:pPr>
        <w:pStyle w:val="ListParagraph"/>
        <w:numPr>
          <w:ilvl w:val="2"/>
          <w:numId w:val="6"/>
        </w:numPr>
        <w:rPr>
          <w:rFonts w:ascii="Arial" w:hAnsi="Arial" w:cs="Arial"/>
        </w:rPr>
      </w:pPr>
      <w:r w:rsidRPr="00EC5C4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Button Bar</w:t>
      </w:r>
    </w:p>
    <w:p w14:paraId="593FF408" w14:textId="4981C07C" w:rsidR="00421ED0" w:rsidRDefault="00421ED0" w:rsidP="00421ED0">
      <w:pPr>
        <w:pStyle w:val="ListParagraph"/>
        <w:numPr>
          <w:ilvl w:val="3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Update</w:t>
      </w:r>
    </w:p>
    <w:p w14:paraId="6EFBDD3D" w14:textId="030E06DA" w:rsidR="00AA5671" w:rsidRPr="00A518F1" w:rsidRDefault="00A518F1" w:rsidP="00A518F1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Logout (button, tab</w:t>
      </w:r>
      <w:r>
        <w:rPr>
          <w:rFonts w:ascii="Arial" w:hAnsi="Arial" w:cs="Arial"/>
        </w:rPr>
        <w:t>)</w:t>
      </w:r>
    </w:p>
    <w:p w14:paraId="616DF949" w14:textId="7DDA32DF" w:rsidR="00AA5671" w:rsidRDefault="00AA5671" w:rsidP="00AA567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Admin view (</w:t>
      </w:r>
      <w:r w:rsidR="00A518F1">
        <w:rPr>
          <w:rFonts w:ascii="Arial" w:hAnsi="Arial" w:cs="Arial"/>
        </w:rPr>
        <w:t xml:space="preserve">Extends User view, </w:t>
      </w:r>
      <w:r>
        <w:rPr>
          <w:rFonts w:ascii="Arial" w:hAnsi="Arial" w:cs="Arial"/>
        </w:rPr>
        <w:t>Anchor Pane, Tabs</w:t>
      </w:r>
      <w:r w:rsidR="00DA3650">
        <w:rPr>
          <w:rFonts w:ascii="Arial" w:hAnsi="Arial" w:cs="Arial"/>
        </w:rPr>
        <w:t xml:space="preserve"> </w:t>
      </w:r>
      <w:r w:rsidR="00B839B5">
        <w:rPr>
          <w:rFonts w:ascii="Arial" w:hAnsi="Arial" w:cs="Arial"/>
        </w:rPr>
        <w:t>View</w:t>
      </w:r>
      <w:r>
        <w:rPr>
          <w:rFonts w:ascii="Arial" w:hAnsi="Arial" w:cs="Arial"/>
        </w:rPr>
        <w:t>)</w:t>
      </w:r>
    </w:p>
    <w:p w14:paraId="12C9649A" w14:textId="7970296A" w:rsidR="00AA5671" w:rsidRDefault="00AA5671" w:rsidP="00AA5671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Manage Items (Anchor Pane</w:t>
      </w:r>
      <w:r w:rsidR="002E29AA">
        <w:rPr>
          <w:rFonts w:ascii="Arial" w:hAnsi="Arial" w:cs="Arial"/>
        </w:rPr>
        <w:t>, tab</w:t>
      </w:r>
      <w:r>
        <w:rPr>
          <w:rFonts w:ascii="Arial" w:hAnsi="Arial" w:cs="Arial"/>
        </w:rPr>
        <w:t>)</w:t>
      </w:r>
    </w:p>
    <w:p w14:paraId="2A5659BB" w14:textId="401639BF" w:rsidR="00783249" w:rsidRDefault="00783249" w:rsidP="00783249">
      <w:pPr>
        <w:pStyle w:val="ListParagraph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Table view</w:t>
      </w:r>
      <w:r>
        <w:rPr>
          <w:rFonts w:ascii="Arial" w:hAnsi="Arial" w:cs="Arial"/>
        </w:rPr>
        <w:t xml:space="preserve"> of all items</w:t>
      </w:r>
    </w:p>
    <w:p w14:paraId="5DAE7205" w14:textId="3A04621A" w:rsidR="004056A3" w:rsidRPr="004056A3" w:rsidRDefault="004056A3" w:rsidP="004056A3">
      <w:pPr>
        <w:pStyle w:val="ListParagraph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Interactive text box</w:t>
      </w:r>
      <w:r w:rsidR="00E23CA8">
        <w:rPr>
          <w:rFonts w:ascii="Arial" w:hAnsi="Arial" w:cs="Arial"/>
        </w:rPr>
        <w:t>/dialog</w:t>
      </w:r>
    </w:p>
    <w:p w14:paraId="79BE9AD3" w14:textId="77777777" w:rsidR="007C18DA" w:rsidRDefault="007C18DA" w:rsidP="007C18DA">
      <w:pPr>
        <w:pStyle w:val="ListParagraph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Button bar</w:t>
      </w:r>
    </w:p>
    <w:p w14:paraId="6C5E0726" w14:textId="64AA470E" w:rsidR="007C18DA" w:rsidRDefault="00FB44B4" w:rsidP="007C18DA">
      <w:pPr>
        <w:pStyle w:val="ListParagraph"/>
        <w:numPr>
          <w:ilvl w:val="3"/>
          <w:numId w:val="6"/>
        </w:numPr>
        <w:rPr>
          <w:rFonts w:ascii="Arial" w:hAnsi="Arial" w:cs="Arial"/>
        </w:rPr>
      </w:pPr>
      <w:r w:rsidRPr="007C18DA">
        <w:rPr>
          <w:rFonts w:ascii="Arial" w:hAnsi="Arial" w:cs="Arial"/>
        </w:rPr>
        <w:t>Display all items</w:t>
      </w:r>
    </w:p>
    <w:p w14:paraId="723F2629" w14:textId="63787E4F" w:rsidR="007C18DA" w:rsidRDefault="00FB44B4" w:rsidP="007C18DA">
      <w:pPr>
        <w:pStyle w:val="ListParagraph"/>
        <w:numPr>
          <w:ilvl w:val="3"/>
          <w:numId w:val="6"/>
        </w:numPr>
        <w:rPr>
          <w:rFonts w:ascii="Arial" w:hAnsi="Arial" w:cs="Arial"/>
        </w:rPr>
      </w:pPr>
      <w:r w:rsidRPr="007C18DA">
        <w:rPr>
          <w:rFonts w:ascii="Arial" w:hAnsi="Arial" w:cs="Arial"/>
        </w:rPr>
        <w:t>Display out of stocks item</w:t>
      </w:r>
    </w:p>
    <w:p w14:paraId="25CD29D4" w14:textId="77777777" w:rsidR="007C18DA" w:rsidRDefault="00783249" w:rsidP="007C18DA">
      <w:pPr>
        <w:pStyle w:val="ListParagraph"/>
        <w:numPr>
          <w:ilvl w:val="3"/>
          <w:numId w:val="6"/>
        </w:numPr>
        <w:rPr>
          <w:rFonts w:ascii="Arial" w:hAnsi="Arial" w:cs="Arial"/>
        </w:rPr>
      </w:pPr>
      <w:r w:rsidRPr="007C18DA">
        <w:rPr>
          <w:rFonts w:ascii="Arial" w:hAnsi="Arial" w:cs="Arial"/>
        </w:rPr>
        <w:t>Add new item (button -&gt; dialog)</w:t>
      </w:r>
    </w:p>
    <w:p w14:paraId="7BB352D4" w14:textId="77777777" w:rsidR="007C18DA" w:rsidRDefault="00783249" w:rsidP="007C18DA">
      <w:pPr>
        <w:pStyle w:val="ListParagraph"/>
        <w:numPr>
          <w:ilvl w:val="3"/>
          <w:numId w:val="6"/>
        </w:numPr>
        <w:rPr>
          <w:rFonts w:ascii="Arial" w:hAnsi="Arial" w:cs="Arial"/>
        </w:rPr>
      </w:pPr>
      <w:r w:rsidRPr="007C18DA">
        <w:rPr>
          <w:rFonts w:ascii="Arial" w:hAnsi="Arial" w:cs="Arial"/>
        </w:rPr>
        <w:t>Search for an item (button -&gt; dialog)</w:t>
      </w:r>
    </w:p>
    <w:p w14:paraId="36CE1BDF" w14:textId="7DF74502" w:rsidR="00117765" w:rsidRDefault="00117765" w:rsidP="00117765">
      <w:pPr>
        <w:pStyle w:val="ListParagraph"/>
        <w:numPr>
          <w:ilvl w:val="4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Result in item profile dialog</w:t>
      </w:r>
      <w:r w:rsidR="00C63204">
        <w:rPr>
          <w:rFonts w:ascii="Arial" w:hAnsi="Arial" w:cs="Arial"/>
        </w:rPr>
        <w:t xml:space="preserve"> (detailed in the above section)</w:t>
      </w:r>
    </w:p>
    <w:p w14:paraId="3BC448CF" w14:textId="64AEB620" w:rsidR="00AA5671" w:rsidRDefault="00AA5671" w:rsidP="00AA5671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Manage Customers</w:t>
      </w:r>
      <w:r w:rsidR="00783249">
        <w:rPr>
          <w:rFonts w:ascii="Arial" w:hAnsi="Arial" w:cs="Arial"/>
        </w:rPr>
        <w:t xml:space="preserve"> (Anchor pane</w:t>
      </w:r>
      <w:r w:rsidR="002E29AA">
        <w:rPr>
          <w:rFonts w:ascii="Arial" w:hAnsi="Arial" w:cs="Arial"/>
        </w:rPr>
        <w:t>, tab</w:t>
      </w:r>
      <w:r w:rsidR="00783249">
        <w:rPr>
          <w:rFonts w:ascii="Arial" w:hAnsi="Arial" w:cs="Arial"/>
        </w:rPr>
        <w:t>)</w:t>
      </w:r>
    </w:p>
    <w:p w14:paraId="761CD3D0" w14:textId="20E29B7B" w:rsidR="00783249" w:rsidRDefault="00783249" w:rsidP="00783249">
      <w:pPr>
        <w:pStyle w:val="ListParagraph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Table view of all customers</w:t>
      </w:r>
    </w:p>
    <w:p w14:paraId="7E0EA10C" w14:textId="011DA60A" w:rsidR="000F02C2" w:rsidRDefault="000F02C2" w:rsidP="000F02C2">
      <w:pPr>
        <w:pStyle w:val="ListParagraph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Interactive text box</w:t>
      </w:r>
      <w:r w:rsidR="00C4154F">
        <w:rPr>
          <w:rFonts w:ascii="Arial" w:hAnsi="Arial" w:cs="Arial"/>
        </w:rPr>
        <w:t>/dialog</w:t>
      </w:r>
    </w:p>
    <w:p w14:paraId="730AC4E4" w14:textId="1252C24C" w:rsidR="000F02C2" w:rsidRDefault="000F02C2" w:rsidP="000F02C2">
      <w:pPr>
        <w:pStyle w:val="ListParagraph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Button bar</w:t>
      </w:r>
    </w:p>
    <w:p w14:paraId="40F5E496" w14:textId="56F7278E" w:rsidR="000F02C2" w:rsidRDefault="000F02C2" w:rsidP="000F02C2">
      <w:pPr>
        <w:pStyle w:val="ListParagraph"/>
        <w:numPr>
          <w:ilvl w:val="3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Display all </w:t>
      </w:r>
      <w:r w:rsidR="008B424F">
        <w:rPr>
          <w:rFonts w:ascii="Arial" w:hAnsi="Arial" w:cs="Arial"/>
        </w:rPr>
        <w:t>customers</w:t>
      </w:r>
    </w:p>
    <w:p w14:paraId="5752C79B" w14:textId="77777777" w:rsidR="000F02C2" w:rsidRDefault="000F02C2" w:rsidP="000F02C2">
      <w:pPr>
        <w:pStyle w:val="ListParagraph"/>
        <w:numPr>
          <w:ilvl w:val="3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Display group of customers</w:t>
      </w:r>
    </w:p>
    <w:p w14:paraId="1310B044" w14:textId="77777777" w:rsidR="000F02C2" w:rsidRDefault="00AA5671" w:rsidP="000F02C2">
      <w:pPr>
        <w:pStyle w:val="ListParagraph"/>
        <w:numPr>
          <w:ilvl w:val="3"/>
          <w:numId w:val="6"/>
        </w:numPr>
        <w:rPr>
          <w:rFonts w:ascii="Arial" w:hAnsi="Arial" w:cs="Arial"/>
        </w:rPr>
      </w:pPr>
      <w:r w:rsidRPr="000F02C2">
        <w:rPr>
          <w:rFonts w:ascii="Arial" w:hAnsi="Arial" w:cs="Arial"/>
        </w:rPr>
        <w:t>Add new customer (</w:t>
      </w:r>
      <w:r w:rsidR="00783249" w:rsidRPr="000F02C2">
        <w:rPr>
          <w:rFonts w:ascii="Arial" w:hAnsi="Arial" w:cs="Arial"/>
        </w:rPr>
        <w:t xml:space="preserve">button -&gt; </w:t>
      </w:r>
      <w:r w:rsidRPr="000F02C2">
        <w:rPr>
          <w:rFonts w:ascii="Arial" w:hAnsi="Arial" w:cs="Arial"/>
        </w:rPr>
        <w:t>dialog)</w:t>
      </w:r>
    </w:p>
    <w:p w14:paraId="71CC55ED" w14:textId="77777777" w:rsidR="000F02C2" w:rsidRDefault="00AA5671" w:rsidP="000F02C2">
      <w:pPr>
        <w:pStyle w:val="ListParagraph"/>
        <w:numPr>
          <w:ilvl w:val="3"/>
          <w:numId w:val="6"/>
        </w:numPr>
        <w:rPr>
          <w:rFonts w:ascii="Arial" w:hAnsi="Arial" w:cs="Arial"/>
        </w:rPr>
      </w:pPr>
      <w:r w:rsidRPr="000F02C2">
        <w:rPr>
          <w:rFonts w:ascii="Arial" w:hAnsi="Arial" w:cs="Arial"/>
        </w:rPr>
        <w:t>Search for a customer (</w:t>
      </w:r>
      <w:r w:rsidR="00783249" w:rsidRPr="000F02C2">
        <w:rPr>
          <w:rFonts w:ascii="Arial" w:hAnsi="Arial" w:cs="Arial"/>
        </w:rPr>
        <w:t xml:space="preserve">button -&gt; </w:t>
      </w:r>
      <w:r w:rsidRPr="000F02C2">
        <w:rPr>
          <w:rFonts w:ascii="Arial" w:hAnsi="Arial" w:cs="Arial"/>
        </w:rPr>
        <w:t>dialog)</w:t>
      </w:r>
    </w:p>
    <w:p w14:paraId="47BDFCA4" w14:textId="7465BF1B" w:rsidR="009F06C6" w:rsidRDefault="009F06C6" w:rsidP="009F06C6">
      <w:pPr>
        <w:pStyle w:val="ListParagraph"/>
        <w:numPr>
          <w:ilvl w:val="4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Result in modified customer profile</w:t>
      </w:r>
    </w:p>
    <w:p w14:paraId="7701650B" w14:textId="3D9A92EC" w:rsidR="009F06C6" w:rsidRDefault="009F06C6" w:rsidP="009F06C6">
      <w:pPr>
        <w:pStyle w:val="ListParagraph"/>
        <w:numPr>
          <w:ilvl w:val="5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Details</w:t>
      </w:r>
    </w:p>
    <w:p w14:paraId="0F4AA6D1" w14:textId="066EE68B" w:rsidR="009F06C6" w:rsidRDefault="009F06C6" w:rsidP="009F06C6">
      <w:pPr>
        <w:pStyle w:val="ListParagraph"/>
        <w:numPr>
          <w:ilvl w:val="6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No password</w:t>
      </w:r>
    </w:p>
    <w:p w14:paraId="768A2BCA" w14:textId="6C0158F5" w:rsidR="009F06C6" w:rsidRDefault="00413C66" w:rsidP="009F06C6">
      <w:pPr>
        <w:pStyle w:val="ListParagraph"/>
        <w:numPr>
          <w:ilvl w:val="6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Status (Combo box)</w:t>
      </w:r>
    </w:p>
    <w:p w14:paraId="6485F490" w14:textId="7323CBA1" w:rsidR="00413C66" w:rsidRPr="00413C66" w:rsidRDefault="00413C66" w:rsidP="00413C66">
      <w:pPr>
        <w:spacing w:after="160" w:line="259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6EB7624" w14:textId="6481A6D6" w:rsidR="00AA5671" w:rsidRDefault="00AA5671" w:rsidP="00AA567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Customer view (</w:t>
      </w:r>
      <w:r w:rsidR="00C14D6B">
        <w:rPr>
          <w:rFonts w:ascii="Arial" w:hAnsi="Arial" w:cs="Arial"/>
        </w:rPr>
        <w:t xml:space="preserve">Extends User view, </w:t>
      </w:r>
      <w:r>
        <w:rPr>
          <w:rFonts w:ascii="Arial" w:hAnsi="Arial" w:cs="Arial"/>
        </w:rPr>
        <w:t>Anchor Pane</w:t>
      </w:r>
      <w:r w:rsidR="00C14D6B">
        <w:rPr>
          <w:rFonts w:ascii="Arial" w:hAnsi="Arial" w:cs="Arial"/>
        </w:rPr>
        <w:t>, Tabs view</w:t>
      </w:r>
      <w:r>
        <w:rPr>
          <w:rFonts w:ascii="Arial" w:hAnsi="Arial" w:cs="Arial"/>
        </w:rPr>
        <w:t>)</w:t>
      </w:r>
    </w:p>
    <w:p w14:paraId="5C16E3B5" w14:textId="29218980" w:rsidR="00FB44B4" w:rsidRDefault="00417985" w:rsidP="00FB44B4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Inventory</w:t>
      </w:r>
      <w:r w:rsidR="00663E9F">
        <w:rPr>
          <w:rFonts w:ascii="Arial" w:hAnsi="Arial" w:cs="Arial"/>
        </w:rPr>
        <w:t xml:space="preserve"> (Anchor pane, tab)</w:t>
      </w:r>
    </w:p>
    <w:p w14:paraId="076C1692" w14:textId="1077D81C" w:rsidR="00417985" w:rsidRDefault="00C94DD6" w:rsidP="00417985">
      <w:pPr>
        <w:pStyle w:val="ListParagraph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Table view of all currently in rent item</w:t>
      </w:r>
    </w:p>
    <w:p w14:paraId="6B4848BB" w14:textId="27CB0A16" w:rsidR="00C218F2" w:rsidRDefault="00C218F2" w:rsidP="00417985">
      <w:pPr>
        <w:pStyle w:val="ListParagraph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Interactive text box</w:t>
      </w:r>
      <w:r w:rsidR="008E6CC9">
        <w:rPr>
          <w:rFonts w:ascii="Arial" w:hAnsi="Arial" w:cs="Arial"/>
        </w:rPr>
        <w:t>/dialog</w:t>
      </w:r>
    </w:p>
    <w:p w14:paraId="3E16DA20" w14:textId="61AB79F7" w:rsidR="00C94DD6" w:rsidRDefault="00635752" w:rsidP="00417985">
      <w:pPr>
        <w:pStyle w:val="ListParagraph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Button</w:t>
      </w:r>
    </w:p>
    <w:p w14:paraId="757D34BF" w14:textId="61E4F7AD" w:rsidR="00635752" w:rsidRDefault="00635752" w:rsidP="00635752">
      <w:pPr>
        <w:pStyle w:val="ListParagraph"/>
        <w:numPr>
          <w:ilvl w:val="3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Rent</w:t>
      </w:r>
      <w:r w:rsidR="002A740C">
        <w:rPr>
          <w:rFonts w:ascii="Arial" w:hAnsi="Arial" w:cs="Arial"/>
        </w:rPr>
        <w:t xml:space="preserve"> item</w:t>
      </w:r>
      <w:r>
        <w:rPr>
          <w:rFonts w:ascii="Arial" w:hAnsi="Arial" w:cs="Arial"/>
        </w:rPr>
        <w:t xml:space="preserve"> (dialog)</w:t>
      </w:r>
    </w:p>
    <w:p w14:paraId="5462536F" w14:textId="390DFCDD" w:rsidR="005734BD" w:rsidRDefault="00FF114B" w:rsidP="005734BD">
      <w:pPr>
        <w:pStyle w:val="ListParagraph"/>
        <w:numPr>
          <w:ilvl w:val="4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Table view</w:t>
      </w:r>
      <w:r w:rsidR="005734BD">
        <w:rPr>
          <w:rFonts w:ascii="Arial" w:hAnsi="Arial" w:cs="Arial"/>
        </w:rPr>
        <w:t xml:space="preserve"> of all item</w:t>
      </w:r>
    </w:p>
    <w:p w14:paraId="351361E9" w14:textId="5AFEB29F" w:rsidR="00343334" w:rsidRDefault="005734BD" w:rsidP="00343334">
      <w:pPr>
        <w:pStyle w:val="ListParagraph"/>
        <w:numPr>
          <w:ilvl w:val="4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Fields</w:t>
      </w:r>
    </w:p>
    <w:p w14:paraId="67BF52D2" w14:textId="74A826A9" w:rsidR="00343334" w:rsidRDefault="00343334" w:rsidP="00343334">
      <w:pPr>
        <w:pStyle w:val="ListParagraph"/>
        <w:numPr>
          <w:ilvl w:val="5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Id</w:t>
      </w:r>
    </w:p>
    <w:p w14:paraId="3E16E0AC" w14:textId="74E996F7" w:rsidR="00343334" w:rsidRDefault="00343334" w:rsidP="00343334">
      <w:pPr>
        <w:pStyle w:val="ListParagraph"/>
        <w:numPr>
          <w:ilvl w:val="5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quantity</w:t>
      </w:r>
    </w:p>
    <w:p w14:paraId="3251E313" w14:textId="2F523572" w:rsidR="00343334" w:rsidRDefault="00343334" w:rsidP="00343334">
      <w:pPr>
        <w:pStyle w:val="ListParagraph"/>
        <w:numPr>
          <w:ilvl w:val="4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Button bar</w:t>
      </w:r>
    </w:p>
    <w:p w14:paraId="47F243BF" w14:textId="77654BC1" w:rsidR="00343334" w:rsidRDefault="00343334" w:rsidP="00343334">
      <w:pPr>
        <w:pStyle w:val="ListParagraph"/>
        <w:numPr>
          <w:ilvl w:val="5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Ok</w:t>
      </w:r>
    </w:p>
    <w:p w14:paraId="2F5687C2" w14:textId="16937962" w:rsidR="00343334" w:rsidRPr="00343334" w:rsidRDefault="00343334" w:rsidP="00343334">
      <w:pPr>
        <w:pStyle w:val="ListParagraph"/>
        <w:numPr>
          <w:ilvl w:val="5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Quit</w:t>
      </w:r>
    </w:p>
    <w:p w14:paraId="39C9FC8D" w14:textId="406FC7A9" w:rsidR="008B5CF8" w:rsidRPr="002A5C1B" w:rsidRDefault="005734BD" w:rsidP="002A5C1B">
      <w:pPr>
        <w:pStyle w:val="ListParagraph"/>
        <w:numPr>
          <w:ilvl w:val="3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Return</w:t>
      </w:r>
      <w:r w:rsidR="002A740C">
        <w:rPr>
          <w:rFonts w:ascii="Arial" w:hAnsi="Arial" w:cs="Arial"/>
        </w:rPr>
        <w:t xml:space="preserve"> item</w:t>
      </w:r>
      <w:r>
        <w:rPr>
          <w:rFonts w:ascii="Arial" w:hAnsi="Arial" w:cs="Arial"/>
        </w:rPr>
        <w:t xml:space="preserve"> (dialog)</w:t>
      </w:r>
    </w:p>
    <w:sectPr w:rsidR="008B5CF8" w:rsidRPr="002A5C1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905B8" w14:textId="77777777" w:rsidR="00AA5671" w:rsidRDefault="00AA5671">
      <w:pPr>
        <w:spacing w:line="240" w:lineRule="auto"/>
      </w:pPr>
      <w:r>
        <w:separator/>
      </w:r>
    </w:p>
  </w:endnote>
  <w:endnote w:type="continuationSeparator" w:id="0">
    <w:p w14:paraId="15EF568F" w14:textId="77777777" w:rsidR="00AA5671" w:rsidRDefault="00AA5671">
      <w:pPr>
        <w:spacing w:line="240" w:lineRule="auto"/>
      </w:pPr>
      <w:r>
        <w:continuationSeparator/>
      </w:r>
    </w:p>
  </w:endnote>
  <w:endnote w:type="continuationNotice" w:id="1">
    <w:p w14:paraId="211E98BD" w14:textId="77777777" w:rsidR="00AA5671" w:rsidRDefault="00AA567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54D9D" w14:textId="77777777" w:rsidR="00CA1E31" w:rsidRDefault="00CA1E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6CBF9219" w14:textId="77777777" w:rsidTr="733B038C">
      <w:tc>
        <w:tcPr>
          <w:tcW w:w="3120" w:type="dxa"/>
        </w:tcPr>
        <w:p w14:paraId="5B4501EF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01682291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1302C801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0C54B638" w14:textId="77777777" w:rsidR="733B038C" w:rsidRDefault="733B038C" w:rsidP="733B03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06A399E7" w14:textId="77777777" w:rsidTr="733B038C">
      <w:tc>
        <w:tcPr>
          <w:tcW w:w="3120" w:type="dxa"/>
        </w:tcPr>
        <w:p w14:paraId="02D6C2EB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04005ACF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1CA87BD7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4D53DCFD" w14:textId="77777777" w:rsidR="733B038C" w:rsidRDefault="733B038C" w:rsidP="733B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16265" w14:textId="77777777" w:rsidR="00AA5671" w:rsidRDefault="00AA5671">
      <w:pPr>
        <w:spacing w:line="240" w:lineRule="auto"/>
      </w:pPr>
      <w:r>
        <w:separator/>
      </w:r>
    </w:p>
  </w:footnote>
  <w:footnote w:type="continuationSeparator" w:id="0">
    <w:p w14:paraId="304DE6EF" w14:textId="77777777" w:rsidR="00AA5671" w:rsidRDefault="00AA5671">
      <w:pPr>
        <w:spacing w:line="240" w:lineRule="auto"/>
      </w:pPr>
      <w:r>
        <w:continuationSeparator/>
      </w:r>
    </w:p>
  </w:footnote>
  <w:footnote w:type="continuationNotice" w:id="1">
    <w:p w14:paraId="3FD979FD" w14:textId="77777777" w:rsidR="00AA5671" w:rsidRDefault="00AA567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73E64" w14:textId="77777777" w:rsidR="00CA1E31" w:rsidRDefault="00CA1E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6A0" w:firstRow="1" w:lastRow="0" w:firstColumn="1" w:lastColumn="0" w:noHBand="1" w:noVBand="1"/>
    </w:tblPr>
    <w:tblGrid>
      <w:gridCol w:w="1555"/>
      <w:gridCol w:w="8084"/>
    </w:tblGrid>
    <w:tr w:rsidR="00AA5671" w14:paraId="12838C8C" w14:textId="77777777" w:rsidTr="00AA5671">
      <w:trPr>
        <w:trHeight w:val="302"/>
      </w:trPr>
      <w:tc>
        <w:tcPr>
          <w:tcW w:w="1555" w:type="dxa"/>
        </w:tcPr>
        <w:p w14:paraId="1329650D" w14:textId="77777777" w:rsidR="00AA5671" w:rsidRDefault="00AA5671" w:rsidP="00AA5671">
          <w:pPr>
            <w:pStyle w:val="Header"/>
          </w:pPr>
        </w:p>
      </w:tc>
      <w:tc>
        <w:tcPr>
          <w:tcW w:w="8084" w:type="dxa"/>
        </w:tcPr>
        <w:p w14:paraId="361659E6" w14:textId="77777777" w:rsidR="00AA5671" w:rsidRDefault="00AA5671" w:rsidP="00904DBE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5BB38EFB" w14:textId="77777777" w:rsidR="733B038C" w:rsidRDefault="733B038C" w:rsidP="733B03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20"/>
      <w:gridCol w:w="3120"/>
    </w:tblGrid>
    <w:tr w:rsidR="00AA5671" w14:paraId="7491A8F3" w14:textId="77777777" w:rsidTr="00FD478C">
      <w:tc>
        <w:tcPr>
          <w:tcW w:w="3120" w:type="dxa"/>
        </w:tcPr>
        <w:p w14:paraId="424D1542" w14:textId="77777777" w:rsidR="00AA5671" w:rsidRDefault="00AA5671" w:rsidP="00AA5671">
          <w:pPr>
            <w:pStyle w:val="Header"/>
          </w:pPr>
        </w:p>
      </w:tc>
      <w:tc>
        <w:tcPr>
          <w:tcW w:w="3120" w:type="dxa"/>
        </w:tcPr>
        <w:p w14:paraId="22355F31" w14:textId="77777777" w:rsidR="00AA5671" w:rsidRDefault="00AA5671" w:rsidP="733B038C">
          <w:pPr>
            <w:pStyle w:val="Header"/>
            <w:ind w:right="-115"/>
            <w:jc w:val="right"/>
          </w:pPr>
        </w:p>
      </w:tc>
    </w:tr>
  </w:tbl>
  <w:p w14:paraId="130B5D6E" w14:textId="77777777" w:rsidR="733B038C" w:rsidRDefault="733B038C" w:rsidP="733B0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D063A"/>
    <w:multiLevelType w:val="hybridMultilevel"/>
    <w:tmpl w:val="D6D07256"/>
    <w:lvl w:ilvl="0" w:tplc="F2EA9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0C4252"/>
    <w:multiLevelType w:val="hybridMultilevel"/>
    <w:tmpl w:val="BC42D078"/>
    <w:lvl w:ilvl="0" w:tplc="D480BC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46639B"/>
    <w:multiLevelType w:val="hybridMultilevel"/>
    <w:tmpl w:val="3C48FD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45360"/>
    <w:multiLevelType w:val="hybridMultilevel"/>
    <w:tmpl w:val="9294D7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55296B"/>
    <w:multiLevelType w:val="hybridMultilevel"/>
    <w:tmpl w:val="5A749A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E0056"/>
    <w:multiLevelType w:val="hybridMultilevel"/>
    <w:tmpl w:val="17D805C2"/>
    <w:lvl w:ilvl="0" w:tplc="1009000F">
      <w:start w:val="1"/>
      <w:numFmt w:val="decimal"/>
      <w:lvlText w:val="%1."/>
      <w:lvlJc w:val="left"/>
      <w:pPr>
        <w:ind w:left="4330" w:hanging="360"/>
      </w:pPr>
    </w:lvl>
    <w:lvl w:ilvl="1" w:tplc="10090019" w:tentative="1">
      <w:start w:val="1"/>
      <w:numFmt w:val="lowerLetter"/>
      <w:lvlText w:val="%2."/>
      <w:lvlJc w:val="left"/>
      <w:pPr>
        <w:ind w:left="5050" w:hanging="360"/>
      </w:pPr>
    </w:lvl>
    <w:lvl w:ilvl="2" w:tplc="1009001B" w:tentative="1">
      <w:start w:val="1"/>
      <w:numFmt w:val="lowerRoman"/>
      <w:lvlText w:val="%3."/>
      <w:lvlJc w:val="right"/>
      <w:pPr>
        <w:ind w:left="5770" w:hanging="180"/>
      </w:pPr>
    </w:lvl>
    <w:lvl w:ilvl="3" w:tplc="1009000F" w:tentative="1">
      <w:start w:val="1"/>
      <w:numFmt w:val="decimal"/>
      <w:lvlText w:val="%4."/>
      <w:lvlJc w:val="left"/>
      <w:pPr>
        <w:ind w:left="6490" w:hanging="360"/>
      </w:pPr>
    </w:lvl>
    <w:lvl w:ilvl="4" w:tplc="10090019" w:tentative="1">
      <w:start w:val="1"/>
      <w:numFmt w:val="lowerLetter"/>
      <w:lvlText w:val="%5."/>
      <w:lvlJc w:val="left"/>
      <w:pPr>
        <w:ind w:left="7210" w:hanging="360"/>
      </w:pPr>
    </w:lvl>
    <w:lvl w:ilvl="5" w:tplc="1009001B" w:tentative="1">
      <w:start w:val="1"/>
      <w:numFmt w:val="lowerRoman"/>
      <w:lvlText w:val="%6."/>
      <w:lvlJc w:val="right"/>
      <w:pPr>
        <w:ind w:left="7930" w:hanging="180"/>
      </w:pPr>
    </w:lvl>
    <w:lvl w:ilvl="6" w:tplc="1009000F" w:tentative="1">
      <w:start w:val="1"/>
      <w:numFmt w:val="decimal"/>
      <w:lvlText w:val="%7."/>
      <w:lvlJc w:val="left"/>
      <w:pPr>
        <w:ind w:left="8650" w:hanging="360"/>
      </w:pPr>
    </w:lvl>
    <w:lvl w:ilvl="7" w:tplc="10090019" w:tentative="1">
      <w:start w:val="1"/>
      <w:numFmt w:val="lowerLetter"/>
      <w:lvlText w:val="%8."/>
      <w:lvlJc w:val="left"/>
      <w:pPr>
        <w:ind w:left="9370" w:hanging="360"/>
      </w:pPr>
    </w:lvl>
    <w:lvl w:ilvl="8" w:tplc="1009001B" w:tentative="1">
      <w:start w:val="1"/>
      <w:numFmt w:val="lowerRoman"/>
      <w:lvlText w:val="%9."/>
      <w:lvlJc w:val="right"/>
      <w:pPr>
        <w:ind w:left="10090" w:hanging="180"/>
      </w:pPr>
    </w:lvl>
  </w:abstractNum>
  <w:num w:numId="1" w16cid:durableId="975570463">
    <w:abstractNumId w:val="0"/>
  </w:num>
  <w:num w:numId="2" w16cid:durableId="1816483042">
    <w:abstractNumId w:val="4"/>
  </w:num>
  <w:num w:numId="3" w16cid:durableId="2117090123">
    <w:abstractNumId w:val="5"/>
  </w:num>
  <w:num w:numId="4" w16cid:durableId="2090685489">
    <w:abstractNumId w:val="2"/>
  </w:num>
  <w:num w:numId="5" w16cid:durableId="284505931">
    <w:abstractNumId w:val="1"/>
  </w:num>
  <w:num w:numId="6" w16cid:durableId="1117217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71"/>
    <w:rsid w:val="000F02C2"/>
    <w:rsid w:val="00117765"/>
    <w:rsid w:val="00120890"/>
    <w:rsid w:val="00184030"/>
    <w:rsid w:val="001A02E6"/>
    <w:rsid w:val="002329BF"/>
    <w:rsid w:val="00264689"/>
    <w:rsid w:val="002A5C1B"/>
    <w:rsid w:val="002A740C"/>
    <w:rsid w:val="002C3BE4"/>
    <w:rsid w:val="002C581B"/>
    <w:rsid w:val="002E29AA"/>
    <w:rsid w:val="002F7E04"/>
    <w:rsid w:val="00343334"/>
    <w:rsid w:val="00371BD9"/>
    <w:rsid w:val="00393B21"/>
    <w:rsid w:val="00400B3B"/>
    <w:rsid w:val="004056A3"/>
    <w:rsid w:val="00413C66"/>
    <w:rsid w:val="00417985"/>
    <w:rsid w:val="00421ED0"/>
    <w:rsid w:val="0042207D"/>
    <w:rsid w:val="00434EAB"/>
    <w:rsid w:val="004902D5"/>
    <w:rsid w:val="004C683E"/>
    <w:rsid w:val="00500997"/>
    <w:rsid w:val="00530EF3"/>
    <w:rsid w:val="005734BD"/>
    <w:rsid w:val="005936DA"/>
    <w:rsid w:val="005C338F"/>
    <w:rsid w:val="00604652"/>
    <w:rsid w:val="00635752"/>
    <w:rsid w:val="00656101"/>
    <w:rsid w:val="00663B29"/>
    <w:rsid w:val="00663E9F"/>
    <w:rsid w:val="00685399"/>
    <w:rsid w:val="006C101C"/>
    <w:rsid w:val="006F4709"/>
    <w:rsid w:val="00702B81"/>
    <w:rsid w:val="00727711"/>
    <w:rsid w:val="00736A67"/>
    <w:rsid w:val="0074264E"/>
    <w:rsid w:val="00783249"/>
    <w:rsid w:val="00796468"/>
    <w:rsid w:val="007C18DA"/>
    <w:rsid w:val="007C74AB"/>
    <w:rsid w:val="007D4A2B"/>
    <w:rsid w:val="007E2D6A"/>
    <w:rsid w:val="008078FA"/>
    <w:rsid w:val="00823731"/>
    <w:rsid w:val="00885DD5"/>
    <w:rsid w:val="008B424F"/>
    <w:rsid w:val="008B5CF8"/>
    <w:rsid w:val="008E6CC9"/>
    <w:rsid w:val="00904DBE"/>
    <w:rsid w:val="009F06C6"/>
    <w:rsid w:val="00A518F1"/>
    <w:rsid w:val="00A75901"/>
    <w:rsid w:val="00A814DC"/>
    <w:rsid w:val="00A94B2C"/>
    <w:rsid w:val="00AA5671"/>
    <w:rsid w:val="00B5233A"/>
    <w:rsid w:val="00B839B5"/>
    <w:rsid w:val="00BA6612"/>
    <w:rsid w:val="00BF568E"/>
    <w:rsid w:val="00C14D6B"/>
    <w:rsid w:val="00C218F2"/>
    <w:rsid w:val="00C26C30"/>
    <w:rsid w:val="00C4154F"/>
    <w:rsid w:val="00C63204"/>
    <w:rsid w:val="00C94DD6"/>
    <w:rsid w:val="00CA1E31"/>
    <w:rsid w:val="00CD7F50"/>
    <w:rsid w:val="00DA3650"/>
    <w:rsid w:val="00DA395D"/>
    <w:rsid w:val="00DB4524"/>
    <w:rsid w:val="00DC0759"/>
    <w:rsid w:val="00DF1ADF"/>
    <w:rsid w:val="00DF3215"/>
    <w:rsid w:val="00E078FD"/>
    <w:rsid w:val="00E23707"/>
    <w:rsid w:val="00E23CA8"/>
    <w:rsid w:val="00E7287E"/>
    <w:rsid w:val="00E879E7"/>
    <w:rsid w:val="00EC5C49"/>
    <w:rsid w:val="00EE4F72"/>
    <w:rsid w:val="00F419CC"/>
    <w:rsid w:val="00F43ACD"/>
    <w:rsid w:val="00F941E8"/>
    <w:rsid w:val="00FA4C9E"/>
    <w:rsid w:val="00FB44B4"/>
    <w:rsid w:val="00FD478C"/>
    <w:rsid w:val="00FF114B"/>
    <w:rsid w:val="00FF1E90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FAA4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A2B"/>
    <w:pPr>
      <w:spacing w:after="0"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4A2B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2B"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A2B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2B"/>
    <w:pPr>
      <w:ind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2B"/>
    <w:pPr>
      <w:ind w:firstLine="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2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0EF3"/>
    <w:pPr>
      <w:ind w:firstLine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30E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F3"/>
    <w:pPr>
      <w:ind w:firstLine="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530EF3"/>
  </w:style>
  <w:style w:type="paragraph" w:customStyle="1" w:styleId="SectionTitle">
    <w:name w:val="Section Title"/>
    <w:basedOn w:val="Normal"/>
    <w:next w:val="Normal"/>
    <w:uiPriority w:val="12"/>
    <w:qFormat/>
    <w:rsid w:val="00530EF3"/>
    <w:pPr>
      <w:ind w:firstLine="0"/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5009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D4A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4A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4A2B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D4A2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4A2B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C3BE4"/>
    <w:pPr>
      <w:ind w:lef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2C3BE4"/>
    <w:rPr>
      <w:iCs/>
    </w:rPr>
  </w:style>
  <w:style w:type="paragraph" w:customStyle="1" w:styleId="References">
    <w:name w:val="References"/>
    <w:basedOn w:val="Normal"/>
    <w:uiPriority w:val="29"/>
    <w:qFormat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530EF3"/>
    <w:pPr>
      <w:ind w:firstLine="0"/>
    </w:pPr>
    <w:rPr>
      <w:i/>
      <w:iCs/>
      <w:szCs w:val="18"/>
    </w:rPr>
  </w:style>
  <w:style w:type="paragraph" w:customStyle="1" w:styleId="TableHeading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qFormat/>
    <w:rsid w:val="007D4A2B"/>
    <w:pPr>
      <w:ind w:firstLine="0"/>
    </w:pPr>
  </w:style>
  <w:style w:type="paragraph" w:customStyle="1" w:styleId="CaptionCallout">
    <w:name w:val="Caption Callout"/>
    <w:basedOn w:val="Normal"/>
    <w:qFormat/>
    <w:rsid w:val="00530EF3"/>
    <w:pPr>
      <w:ind w:firstLine="0"/>
    </w:pPr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2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A5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cle\AppData\Local\Microsoft\Office\16.0\DTS\en-CA%7b9D8FF4FC-7115-40E5-839E-8BD69116F8CB%7d\%7bD3A2D786-9E0D-4103-A272-DDF261BC5B06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FD4636A24540FB8191FE06B953E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1178-4550-44D1-AFCF-3C0FC68C0615}"/>
      </w:docPartPr>
      <w:docPartBody>
        <w:p w:rsidR="00000000" w:rsidRDefault="00E2681A">
          <w:pPr>
            <w:pStyle w:val="34FD4636A24540FB8191FE06B953EEFB"/>
          </w:pPr>
          <w:r w:rsidRPr="00FD478C">
            <w:t>Paper Title: Up to 12 Words or Two Lines</w:t>
          </w:r>
        </w:p>
      </w:docPartBody>
    </w:docPart>
    <w:docPart>
      <w:docPartPr>
        <w:name w:val="780020BD50914E638C6EE507D3BED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8A6A9-3FB6-43EA-B473-50D48CF80757}"/>
      </w:docPartPr>
      <w:docPartBody>
        <w:p w:rsidR="00000000" w:rsidRDefault="00E2681A">
          <w:pPr>
            <w:pStyle w:val="780020BD50914E638C6EE507D3BEDF08"/>
          </w:pPr>
          <w:r>
            <w:t>[Blank line]</w:t>
          </w:r>
        </w:p>
      </w:docPartBody>
    </w:docPart>
    <w:docPart>
      <w:docPartPr>
        <w:name w:val="FCCAA64572DB4148B2516C76B2BB7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CC08D-7F13-4429-A90E-FDE9FF5DCE35}"/>
      </w:docPartPr>
      <w:docPartBody>
        <w:p w:rsidR="00000000" w:rsidRDefault="00E2681A">
          <w:pPr>
            <w:pStyle w:val="FCCAA64572DB4148B2516C76B2BB7482"/>
          </w:pPr>
          <w:r>
            <w:t>Author First M.</w:t>
          </w:r>
        </w:p>
      </w:docPartBody>
    </w:docPart>
    <w:docPart>
      <w:docPartPr>
        <w:name w:val="715EC7345CA745D9821E865DABDC5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DE677-8FEF-4954-ACEB-78F621934843}"/>
      </w:docPartPr>
      <w:docPartBody>
        <w:p w:rsidR="00000000" w:rsidRDefault="00E2681A">
          <w:pPr>
            <w:pStyle w:val="715EC7345CA745D9821E865DABDC55C0"/>
          </w:pPr>
          <w:r>
            <w:t>Last</w:t>
          </w:r>
        </w:p>
      </w:docPartBody>
    </w:docPart>
    <w:docPart>
      <w:docPartPr>
        <w:name w:val="9C5080642D6A4EB3B51A8B3958058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00CB7-FFF1-4C6F-9233-8DFC54006316}"/>
      </w:docPartPr>
      <w:docPartBody>
        <w:p w:rsidR="00000000" w:rsidRDefault="00E2681A">
          <w:pPr>
            <w:pStyle w:val="9C5080642D6A4EB3B51A8B3958058841"/>
          </w:pPr>
          <w:r>
            <w:t>Institutional Affiliation(s)</w:t>
          </w:r>
        </w:p>
      </w:docPartBody>
    </w:docPart>
    <w:docPart>
      <w:docPartPr>
        <w:name w:val="35AEE85B04EB40C0B6B57B4616A35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591E2-0D2D-4A4C-A021-A2FD0FA17123}"/>
      </w:docPartPr>
      <w:docPartBody>
        <w:p w:rsidR="00000000" w:rsidRDefault="00E2681A">
          <w:pPr>
            <w:pStyle w:val="35AEE85B04EB40C0B6B57B4616A35CB8"/>
          </w:pPr>
          <w:r>
            <w:t>Course Number:</w:t>
          </w:r>
        </w:p>
      </w:docPartBody>
    </w:docPart>
    <w:docPart>
      <w:docPartPr>
        <w:name w:val="7DC22001DC5D4CA9B01ADDAB5EA8E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E440A-EBFA-4A53-8D6C-47B8969C2D78}"/>
      </w:docPartPr>
      <w:docPartBody>
        <w:p w:rsidR="00000000" w:rsidRDefault="00E2681A">
          <w:pPr>
            <w:pStyle w:val="7DC22001DC5D4CA9B01ADDAB5EA8EBE9"/>
          </w:pPr>
          <w:r>
            <w:t>Course Name</w:t>
          </w:r>
        </w:p>
      </w:docPartBody>
    </w:docPart>
    <w:docPart>
      <w:docPartPr>
        <w:name w:val="7207407D50D64D5680CF79214602E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ADF2C-A537-4C23-BE18-5447B93BEC42}"/>
      </w:docPartPr>
      <w:docPartBody>
        <w:p w:rsidR="00000000" w:rsidRDefault="00E2681A">
          <w:pPr>
            <w:pStyle w:val="7207407D50D64D5680CF79214602E647"/>
          </w:pPr>
          <w:r w:rsidRPr="576062CF">
            <w:t>Author Note</w:t>
          </w:r>
        </w:p>
      </w:docPartBody>
    </w:docPart>
    <w:docPart>
      <w:docPartPr>
        <w:name w:val="6522ED42533645CE8322856F510C8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6FB59-1FE0-4F65-880E-343C8C44588D}"/>
      </w:docPartPr>
      <w:docPartBody>
        <w:p w:rsidR="00000000" w:rsidRDefault="00E2681A">
          <w:pPr>
            <w:pStyle w:val="6522ED42533645CE8322856F510C82C5"/>
          </w:pPr>
          <w:r>
            <w:t>Include any grant/funding information and a complete correspondence address.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1A"/>
    <w:rsid w:val="00E2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0" w:line="480" w:lineRule="auto"/>
      <w:jc w:val="center"/>
      <w:outlineLvl w:val="0"/>
    </w:pPr>
    <w:rPr>
      <w:rFonts w:eastAsiaTheme="minorHAnsi"/>
      <w:b/>
      <w:bCs/>
      <w:kern w:val="0"/>
      <w:lang w:val="en-US" w:eastAsia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480" w:lineRule="auto"/>
      <w:outlineLvl w:val="2"/>
    </w:pPr>
    <w:rPr>
      <w:rFonts w:eastAsiaTheme="minorHAnsi"/>
      <w:b/>
      <w:bCs/>
      <w:i/>
      <w:iCs/>
      <w:kern w:val="0"/>
      <w:lang w:val="en-US" w:eastAsia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after="0" w:line="480" w:lineRule="auto"/>
      <w:outlineLvl w:val="3"/>
    </w:pPr>
    <w:rPr>
      <w:rFonts w:eastAsiaTheme="minorHAnsi"/>
      <w:b/>
      <w:bCs/>
      <w:kern w:val="0"/>
      <w:lang w:val="en-US" w:eastAsia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after="0" w:line="480" w:lineRule="auto"/>
      <w:outlineLvl w:val="4"/>
    </w:pPr>
    <w:rPr>
      <w:rFonts w:eastAsiaTheme="minorHAnsi"/>
      <w:b/>
      <w:bCs/>
      <w:i/>
      <w:iCs/>
      <w:kern w:val="0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FD4636A24540FB8191FE06B953EEFB">
    <w:name w:val="34FD4636A24540FB8191FE06B953EEFB"/>
  </w:style>
  <w:style w:type="paragraph" w:customStyle="1" w:styleId="780020BD50914E638C6EE507D3BEDF08">
    <w:name w:val="780020BD50914E638C6EE507D3BEDF08"/>
  </w:style>
  <w:style w:type="paragraph" w:customStyle="1" w:styleId="FCCAA64572DB4148B2516C76B2BB7482">
    <w:name w:val="FCCAA64572DB4148B2516C76B2BB7482"/>
  </w:style>
  <w:style w:type="paragraph" w:customStyle="1" w:styleId="715EC7345CA745D9821E865DABDC55C0">
    <w:name w:val="715EC7345CA745D9821E865DABDC55C0"/>
  </w:style>
  <w:style w:type="paragraph" w:customStyle="1" w:styleId="9C5080642D6A4EB3B51A8B3958058841">
    <w:name w:val="9C5080642D6A4EB3B51A8B3958058841"/>
  </w:style>
  <w:style w:type="paragraph" w:customStyle="1" w:styleId="35AEE85B04EB40C0B6B57B4616A35CB8">
    <w:name w:val="35AEE85B04EB40C0B6B57B4616A35CB8"/>
  </w:style>
  <w:style w:type="paragraph" w:customStyle="1" w:styleId="7DC22001DC5D4CA9B01ADDAB5EA8EBE9">
    <w:name w:val="7DC22001DC5D4CA9B01ADDAB5EA8EBE9"/>
  </w:style>
  <w:style w:type="paragraph" w:customStyle="1" w:styleId="7207407D50D64D5680CF79214602E647">
    <w:name w:val="7207407D50D64D5680CF79214602E647"/>
  </w:style>
  <w:style w:type="paragraph" w:customStyle="1" w:styleId="6522ED42533645CE8322856F510C82C5">
    <w:name w:val="6522ED42533645CE8322856F510C82C5"/>
  </w:style>
  <w:style w:type="paragraph" w:customStyle="1" w:styleId="FEB7E88D9B284E3F8F6627DEB6C2D4CE">
    <w:name w:val="FEB7E88D9B284E3F8F6627DEB6C2D4CE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9DD91EF516D6451B84F759987A2EBA29">
    <w:name w:val="9DD91EF516D6451B84F759987A2EBA29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DBCC5E444E82436DB9BA5947EDF8CD9B">
    <w:name w:val="DBCC5E444E82436DB9BA5947EDF8CD9B"/>
  </w:style>
  <w:style w:type="paragraph" w:customStyle="1" w:styleId="140093D8858042AF8D023B68F0B673FE">
    <w:name w:val="140093D8858042AF8D023B68F0B673FE"/>
  </w:style>
  <w:style w:type="paragraph" w:customStyle="1" w:styleId="441CF8CAC8C34A068A3699002E2DDC8F">
    <w:name w:val="441CF8CAC8C34A068A3699002E2DDC8F"/>
  </w:style>
  <w:style w:type="paragraph" w:customStyle="1" w:styleId="0F3E2407C4624B6EA12B32112C47BCD7">
    <w:name w:val="0F3E2407C4624B6EA12B32112C47BCD7"/>
  </w:style>
  <w:style w:type="character" w:customStyle="1" w:styleId="Heading1Char">
    <w:name w:val="Heading 1 Char"/>
    <w:basedOn w:val="DefaultParagraphFont"/>
    <w:link w:val="Heading1"/>
    <w:uiPriority w:val="9"/>
    <w:rPr>
      <w:rFonts w:eastAsiaTheme="minorHAnsi"/>
      <w:b/>
      <w:bCs/>
      <w:kern w:val="0"/>
      <w:lang w:val="en-US" w:eastAsia="en-US"/>
      <w14:ligatures w14:val="none"/>
    </w:rPr>
  </w:style>
  <w:style w:type="paragraph" w:customStyle="1" w:styleId="46018A0F24CF451CAF506D5B2D2BDD1B">
    <w:name w:val="46018A0F24CF451CAF506D5B2D2BDD1B"/>
  </w:style>
  <w:style w:type="paragraph" w:customStyle="1" w:styleId="278D00CBB4CF4C37A54BB07DE1759401">
    <w:name w:val="278D00CBB4CF4C37A54BB07DE1759401"/>
  </w:style>
  <w:style w:type="paragraph" w:customStyle="1" w:styleId="62D7881376A04A9BA0DFB4B8F6F6694E">
    <w:name w:val="62D7881376A04A9BA0DFB4B8F6F6694E"/>
  </w:style>
  <w:style w:type="paragraph" w:customStyle="1" w:styleId="45756146AD0F4E9D9BADDD3CD1E657A1">
    <w:name w:val="45756146AD0F4E9D9BADDD3CD1E657A1"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inorHAnsi"/>
      <w:b/>
      <w:bCs/>
      <w:i/>
      <w:iCs/>
      <w:kern w:val="0"/>
      <w:lang w:val="en-US" w:eastAsia="en-US"/>
      <w14:ligatures w14:val="none"/>
    </w:rPr>
  </w:style>
  <w:style w:type="paragraph" w:customStyle="1" w:styleId="8BE9D455B3434D0CA7ED59980E42E907">
    <w:name w:val="8BE9D455B3434D0CA7ED59980E42E907"/>
  </w:style>
  <w:style w:type="paragraph" w:customStyle="1" w:styleId="CB20660453BA430085060A4F8732A8AD">
    <w:name w:val="CB20660453BA430085060A4F8732A8AD"/>
  </w:style>
  <w:style w:type="character" w:customStyle="1" w:styleId="Heading4Char">
    <w:name w:val="Heading 4 Char"/>
    <w:basedOn w:val="DefaultParagraphFont"/>
    <w:link w:val="Heading4"/>
    <w:uiPriority w:val="9"/>
    <w:rPr>
      <w:rFonts w:eastAsiaTheme="minorHAnsi"/>
      <w:b/>
      <w:bCs/>
      <w:kern w:val="0"/>
      <w:lang w:val="en-US" w:eastAsia="en-US"/>
      <w14:ligatures w14:val="none"/>
    </w:rPr>
  </w:style>
  <w:style w:type="paragraph" w:customStyle="1" w:styleId="0B3F98C4590B4D409A8A927130805845">
    <w:name w:val="0B3F98C4590B4D409A8A927130805845"/>
  </w:style>
  <w:style w:type="paragraph" w:customStyle="1" w:styleId="8B988E397F3D4D568CD179C961A7576D">
    <w:name w:val="8B988E397F3D4D568CD179C961A7576D"/>
  </w:style>
  <w:style w:type="paragraph" w:customStyle="1" w:styleId="985097D83F60443E91ECD5A108273170">
    <w:name w:val="985097D83F60443E91ECD5A108273170"/>
  </w:style>
  <w:style w:type="paragraph" w:customStyle="1" w:styleId="394056A32C7C4ACEBEA83CC66E36956B">
    <w:name w:val="394056A32C7C4ACEBEA83CC66E36956B"/>
  </w:style>
  <w:style w:type="character" w:customStyle="1" w:styleId="Heading5Char">
    <w:name w:val="Heading 5 Char"/>
    <w:basedOn w:val="DefaultParagraphFont"/>
    <w:link w:val="Heading5"/>
    <w:uiPriority w:val="9"/>
    <w:rPr>
      <w:rFonts w:eastAsiaTheme="minorHAnsi"/>
      <w:b/>
      <w:bCs/>
      <w:i/>
      <w:iCs/>
      <w:kern w:val="0"/>
      <w:lang w:val="en-US" w:eastAsia="en-US"/>
      <w14:ligatures w14:val="none"/>
    </w:rPr>
  </w:style>
  <w:style w:type="paragraph" w:customStyle="1" w:styleId="032F0D563D7E4313888A23173AEEE6D8">
    <w:name w:val="032F0D563D7E4313888A23173AEEE6D8"/>
  </w:style>
  <w:style w:type="paragraph" w:customStyle="1" w:styleId="A69205CB974241F4B110BB7763C50D1D">
    <w:name w:val="A69205CB974241F4B110BB7763C50D1D"/>
  </w:style>
  <w:style w:type="paragraph" w:customStyle="1" w:styleId="2C4C8CBA178C4BFE9A3EE152FD86C3AC">
    <w:name w:val="2C4C8CBA178C4BFE9A3EE152FD86C3AC"/>
  </w:style>
  <w:style w:type="paragraph" w:customStyle="1" w:styleId="54730DF96F18474DABDAF885EE7DD3AF">
    <w:name w:val="54730DF96F18474DABDAF885EE7DD3AF"/>
  </w:style>
  <w:style w:type="paragraph" w:customStyle="1" w:styleId="81CBACB1413945268A1CD7267F662DDF">
    <w:name w:val="81CBACB1413945268A1CD7267F662DDF"/>
  </w:style>
  <w:style w:type="paragraph" w:customStyle="1" w:styleId="44C729200CDA4FFCAD1B3C80A59C842B">
    <w:name w:val="44C729200CDA4FFCAD1B3C80A59C842B"/>
  </w:style>
  <w:style w:type="paragraph" w:customStyle="1" w:styleId="6DEA2AAA63E44D35B448BA4E9673E561">
    <w:name w:val="6DEA2AAA63E44D35B448BA4E9673E561"/>
  </w:style>
  <w:style w:type="paragraph" w:customStyle="1" w:styleId="87780FDFC00A4F38B5DE2A5F3ACAAC65">
    <w:name w:val="87780FDFC00A4F38B5DE2A5F3ACAAC65"/>
  </w:style>
  <w:style w:type="paragraph" w:customStyle="1" w:styleId="A00A0F68549141C18FEE1F444EE41339">
    <w:name w:val="A00A0F68549141C18FEE1F444EE41339"/>
  </w:style>
  <w:style w:type="paragraph" w:customStyle="1" w:styleId="A1D42CAB509246449E38001262553F8F">
    <w:name w:val="A1D42CAB509246449E38001262553F8F"/>
  </w:style>
  <w:style w:type="paragraph" w:customStyle="1" w:styleId="32BC413C6A8F44B88D584F9AEBE91F09">
    <w:name w:val="32BC413C6A8F44B88D584F9AEBE91F09"/>
  </w:style>
  <w:style w:type="paragraph" w:customStyle="1" w:styleId="AA5AB68161D844438EBD66B45F49A491">
    <w:name w:val="AA5AB68161D844438EBD66B45F49A491"/>
  </w:style>
  <w:style w:type="paragraph" w:customStyle="1" w:styleId="68BC6832F02B475FAA4C4E9E4EF6C5E0">
    <w:name w:val="68BC6832F02B475FAA4C4E9E4EF6C5E0"/>
  </w:style>
  <w:style w:type="paragraph" w:customStyle="1" w:styleId="2FFEA38D5449414993422D78E70F909F">
    <w:name w:val="2FFEA38D5449414993422D78E70F909F"/>
  </w:style>
  <w:style w:type="paragraph" w:customStyle="1" w:styleId="654D2A89DEED40D79948372F1277BCFA">
    <w:name w:val="654D2A89DEED40D79948372F1277BCFA"/>
  </w:style>
  <w:style w:type="paragraph" w:customStyle="1" w:styleId="20C2B73FEF704DBC8B0737FD2114F233">
    <w:name w:val="20C2B73FEF704DBC8B0737FD2114F233"/>
  </w:style>
  <w:style w:type="paragraph" w:customStyle="1" w:styleId="561044DA9FF5407F819D8BABCC382C74">
    <w:name w:val="561044DA9FF5407F819D8BABCC382C74"/>
  </w:style>
  <w:style w:type="paragraph" w:customStyle="1" w:styleId="DBF3690611AF449594DC89711C7BA402">
    <w:name w:val="DBF3690611AF449594DC89711C7BA402"/>
  </w:style>
  <w:style w:type="paragraph" w:customStyle="1" w:styleId="9997E07628064D1482D5EBE13C5C3840">
    <w:name w:val="9997E07628064D1482D5EBE13C5C3840"/>
  </w:style>
  <w:style w:type="paragraph" w:customStyle="1" w:styleId="FC2DCC40FC4A4064B79D7D6FCD059C9D">
    <w:name w:val="FC2DCC40FC4A4064B79D7D6FCD059C9D"/>
  </w:style>
  <w:style w:type="paragraph" w:customStyle="1" w:styleId="01CC72718F6949FBB8D00F9F6F8F1BA2">
    <w:name w:val="01CC72718F6949FBB8D00F9F6F8F1BA2"/>
  </w:style>
  <w:style w:type="paragraph" w:customStyle="1" w:styleId="5875FA7CEC604757913BECE8A27D1AC5">
    <w:name w:val="5875FA7CEC604757913BECE8A27D1AC5"/>
  </w:style>
  <w:style w:type="paragraph" w:customStyle="1" w:styleId="292AFD40AE6542D387A283847D01F4DC">
    <w:name w:val="292AFD40AE6542D387A283847D01F4DC"/>
  </w:style>
  <w:style w:type="paragraph" w:customStyle="1" w:styleId="DA30F802E5014576B1BC136D81D9CB6C">
    <w:name w:val="DA30F802E5014576B1BC136D81D9CB6C"/>
  </w:style>
  <w:style w:type="paragraph" w:customStyle="1" w:styleId="A5755EF7CF4142EE9935BCFAA0A675F3">
    <w:name w:val="A5755EF7CF4142EE9935BCFAA0A675F3"/>
  </w:style>
  <w:style w:type="paragraph" w:customStyle="1" w:styleId="7F7C2DA3F73E42429FD86F144C29B814">
    <w:name w:val="7F7C2DA3F73E42429FD86F144C29B814"/>
  </w:style>
  <w:style w:type="paragraph" w:customStyle="1" w:styleId="74FB67E18E1B4080AA456CDD3080E17E">
    <w:name w:val="74FB67E18E1B4080AA456CDD3080E17E"/>
  </w:style>
  <w:style w:type="paragraph" w:customStyle="1" w:styleId="337D28EBA38D4F44A555BF57291A2795">
    <w:name w:val="337D28EBA38D4F44A555BF57291A2795"/>
  </w:style>
  <w:style w:type="paragraph" w:customStyle="1" w:styleId="2001E31CEB91413E921E1C4A63D924F8">
    <w:name w:val="2001E31CEB91413E921E1C4A63D924F8"/>
  </w:style>
  <w:style w:type="paragraph" w:customStyle="1" w:styleId="40178006E93B4F45B7040E2863FD09A1">
    <w:name w:val="40178006E93B4F45B7040E2863FD09A1"/>
  </w:style>
  <w:style w:type="paragraph" w:customStyle="1" w:styleId="286BA02E3FC64109AEF6A52D7FE5A4AC">
    <w:name w:val="286BA02E3FC64109AEF6A52D7FE5A4AC"/>
  </w:style>
  <w:style w:type="paragraph" w:customStyle="1" w:styleId="C091447BB1CC4B7A81FBDE97619C8D95">
    <w:name w:val="C091447BB1CC4B7A81FBDE97619C8D95"/>
  </w:style>
  <w:style w:type="paragraph" w:customStyle="1" w:styleId="161623BF4C1F440390B86549D5B61092">
    <w:name w:val="161623BF4C1F440390B86549D5B61092"/>
  </w:style>
  <w:style w:type="paragraph" w:customStyle="1" w:styleId="5E4B3B33062F48C79345EDC72846F5F2">
    <w:name w:val="5E4B3B33062F48C79345EDC72846F5F2"/>
  </w:style>
  <w:style w:type="paragraph" w:customStyle="1" w:styleId="CCF777440DAF49649DE4555D127D8EFD">
    <w:name w:val="CCF777440DAF49649DE4555D127D8EFD"/>
  </w:style>
  <w:style w:type="paragraph" w:customStyle="1" w:styleId="C909701802004F75B6E137F1B914946F">
    <w:name w:val="C909701802004F75B6E137F1B914946F"/>
  </w:style>
  <w:style w:type="paragraph" w:customStyle="1" w:styleId="CF40E634F64D4B459EAAB2ACAD095B1C">
    <w:name w:val="CF40E634F64D4B459EAAB2ACAD095B1C"/>
  </w:style>
  <w:style w:type="paragraph" w:customStyle="1" w:styleId="F73880BF057D4B6A87DA3A26A516555C">
    <w:name w:val="F73880BF057D4B6A87DA3A26A516555C"/>
  </w:style>
  <w:style w:type="paragraph" w:customStyle="1" w:styleId="C1AAF7B6694940A4BB829E0818C69ED5">
    <w:name w:val="C1AAF7B6694940A4BB829E0818C69ED5"/>
  </w:style>
  <w:style w:type="paragraph" w:customStyle="1" w:styleId="7CBA94B83C4C43819E03B04CC357AF4D">
    <w:name w:val="7CBA94B83C4C43819E03B04CC357AF4D"/>
  </w:style>
  <w:style w:type="paragraph" w:customStyle="1" w:styleId="9311417BA77A4E1FAB2F661938162218">
    <w:name w:val="9311417BA77A4E1FAB2F661938162218"/>
  </w:style>
  <w:style w:type="paragraph" w:customStyle="1" w:styleId="029DA41DFAC24577BA1BE05DAE176E64">
    <w:name w:val="029DA41DFAC24577BA1BE05DAE176E64"/>
  </w:style>
  <w:style w:type="paragraph" w:customStyle="1" w:styleId="E88B3EA0E6B04E65B470E3899CA33741">
    <w:name w:val="E88B3EA0E6B04E65B470E3899CA33741"/>
  </w:style>
  <w:style w:type="paragraph" w:customStyle="1" w:styleId="0D942AA4EF444045B0B63453B9C77778">
    <w:name w:val="0D942AA4EF444045B0B63453B9C77778"/>
  </w:style>
  <w:style w:type="paragraph" w:customStyle="1" w:styleId="766A2C674FFF4B65B3C9CC439B2DC018">
    <w:name w:val="766A2C674FFF4B65B3C9CC439B2DC018"/>
  </w:style>
  <w:style w:type="paragraph" w:customStyle="1" w:styleId="3E39CB699DBA45BC978023C75F0E0EA3">
    <w:name w:val="3E39CB699DBA45BC978023C75F0E0EA3"/>
  </w:style>
  <w:style w:type="paragraph" w:customStyle="1" w:styleId="71F989912499424DBACC4FC1B60AE800">
    <w:name w:val="71F989912499424DBACC4FC1B60AE800"/>
  </w:style>
  <w:style w:type="paragraph" w:customStyle="1" w:styleId="8A34CAD50BDA45D2B71CAC3EE7115B4C">
    <w:name w:val="8A34CAD50BDA45D2B71CAC3EE7115B4C"/>
  </w:style>
  <w:style w:type="paragraph" w:customStyle="1" w:styleId="A9F9938E915D4527A60D63F06AD31942">
    <w:name w:val="A9F9938E915D4527A60D63F06AD31942"/>
  </w:style>
  <w:style w:type="paragraph" w:customStyle="1" w:styleId="2866017EEEC04F3FA893B41880B1AD8A">
    <w:name w:val="2866017EEEC04F3FA893B41880B1AD8A"/>
  </w:style>
  <w:style w:type="paragraph" w:customStyle="1" w:styleId="749283B840834451870EA7AD0D8FEC46">
    <w:name w:val="749283B840834451870EA7AD0D8FEC46"/>
  </w:style>
  <w:style w:type="paragraph" w:customStyle="1" w:styleId="402427EC14C049A991F668F26A77B543">
    <w:name w:val="402427EC14C049A991F668F26A77B543"/>
  </w:style>
  <w:style w:type="paragraph" w:customStyle="1" w:styleId="3A0A520329164CF7BD6BCA67FBB34CC7">
    <w:name w:val="3A0A520329164CF7BD6BCA67FBB34CC7"/>
  </w:style>
  <w:style w:type="paragraph" w:customStyle="1" w:styleId="5BF8532563B14D1EADEF1CFBDAC2D65C">
    <w:name w:val="5BF8532563B14D1EADEF1CFBDAC2D65C"/>
  </w:style>
  <w:style w:type="paragraph" w:customStyle="1" w:styleId="10A8E8AA83464434A9031C26C84EE81F">
    <w:name w:val="10A8E8AA83464434A9031C26C84EE81F"/>
  </w:style>
  <w:style w:type="paragraph" w:customStyle="1" w:styleId="E372375ABB5344CB875D1A556428B62A">
    <w:name w:val="E372375ABB5344CB875D1A556428B62A"/>
  </w:style>
  <w:style w:type="paragraph" w:customStyle="1" w:styleId="9CAA7D9237884C0BB2078E45CC95864C">
    <w:name w:val="9CAA7D9237884C0BB2078E45CC95864C"/>
  </w:style>
  <w:style w:type="paragraph" w:customStyle="1" w:styleId="A38F3399B29E45928A2FAC486F1ED5AA">
    <w:name w:val="A38F3399B29E45928A2FAC486F1ED5AA"/>
  </w:style>
  <w:style w:type="paragraph" w:customStyle="1" w:styleId="9903240D124D48029414113D9724938A">
    <w:name w:val="9903240D124D48029414113D9724938A"/>
  </w:style>
  <w:style w:type="paragraph" w:customStyle="1" w:styleId="ECED6E3513834C6AAF882FA6E3B2883A">
    <w:name w:val="ECED6E3513834C6AAF882FA6E3B2883A"/>
  </w:style>
  <w:style w:type="paragraph" w:customStyle="1" w:styleId="4D1408D7A4C74D10AACA0EB7150F68CC">
    <w:name w:val="4D1408D7A4C74D10AACA0EB7150F68CC"/>
  </w:style>
  <w:style w:type="paragraph" w:customStyle="1" w:styleId="32B3F0B2DE2C40B18518E35633ACFAAB">
    <w:name w:val="32B3F0B2DE2C40B18518E35633ACFAAB"/>
  </w:style>
  <w:style w:type="paragraph" w:customStyle="1" w:styleId="B68D7B695D044FF9B919C89003A1DD1A">
    <w:name w:val="B68D7B695D044FF9B919C89003A1DD1A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4BBABF58C4594D478879DBDB7225C468">
    <w:name w:val="4BBABF58C4594D478879DBDB7225C468"/>
  </w:style>
  <w:style w:type="paragraph" w:customStyle="1" w:styleId="B970463802384861B3FCC9C4FBAD1B4F">
    <w:name w:val="B970463802384861B3FCC9C4FBAD1B4F"/>
    <w:rsid w:val="00E268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DCE20C-610A-4626-841D-1F10857B44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D686CB8-6245-413C-A355-156513A377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411A11-DDA3-4BC4-B0BC-14026E6D5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{D3A2D786-9E0D-4103-A272-DDF261BC5B06}tf03982351_win32.dotx</Template>
  <TotalTime>0</TotalTime>
  <Pages>4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2023-05-23T12:53:00Z</dcterms:created>
  <dcterms:modified xsi:type="dcterms:W3CDTF">2023-05-23T15:03:00Z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